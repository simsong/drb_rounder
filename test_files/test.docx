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B1" w:rsidRDefault="002B23E0">
      <w:r>
        <w:t>Lots of text here.</w:t>
      </w:r>
    </w:p>
    <w:p w:rsidR="002B23E0" w:rsidRDefault="002B23E0"/>
    <w:p w:rsidR="002B23E0" w:rsidRDefault="002B23E0"/>
    <w:p w:rsidR="002B23E0" w:rsidRDefault="002B23E0">
      <w:r>
        <w:t>12345</w:t>
      </w:r>
    </w:p>
    <w:p w:rsidR="002B23E0" w:rsidRDefault="002B23E0"/>
    <w:p w:rsidR="002B23E0" w:rsidRDefault="002B23E0"/>
    <w:p w:rsidR="002B23E0" w:rsidRDefault="002B23E0">
      <w:r>
        <w:t>Round this too: 8914.37</w:t>
      </w:r>
    </w:p>
    <w:p w:rsidR="00C30B71" w:rsidRDefault="00C30B71">
      <w:r>
        <w:t>This too man</w:t>
      </w:r>
      <w:bookmarkStart w:id="0" w:name="_GoBack"/>
      <w:bookmarkEnd w:id="0"/>
    </w:p>
    <w:sectPr w:rsidR="00C3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E0"/>
    <w:rsid w:val="001D35B1"/>
    <w:rsid w:val="002B23E0"/>
    <w:rsid w:val="00C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DDDD"/>
  <w15:chartTrackingRefBased/>
  <w15:docId w15:val="{808A20EF-6A4D-4174-845B-A1AD84F1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7730B5D</Template>
  <TotalTime>2</TotalTime>
  <Pages>1</Pages>
  <Words>9</Words>
  <Characters>57</Characters>
  <Application>Microsoft Office Word</Application>
  <DocSecurity>0</DocSecurity>
  <Lines>1</Lines>
  <Paragraphs>1</Paragraphs>
  <ScaleCrop>false</ScaleCrop>
  <Company>Bureau of the Census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Vu Nguyen (CENSUS/CDAR CTR)</dc:creator>
  <cp:keywords/>
  <dc:description/>
  <cp:lastModifiedBy>Thomas Vu Nguyen (CENSUS/CDAR CTR)</cp:lastModifiedBy>
  <cp:revision>2</cp:revision>
  <dcterms:created xsi:type="dcterms:W3CDTF">2018-07-09T17:39:00Z</dcterms:created>
  <dcterms:modified xsi:type="dcterms:W3CDTF">2018-07-09T17:49:00Z</dcterms:modified>
</cp:coreProperties>
</file>